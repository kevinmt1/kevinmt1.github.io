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E51C145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2ABD" w14:textId="77777777" w:rsidR="00AF5F51" w:rsidRDefault="00AF5F51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F5F51">
              <w:rPr>
                <w:rFonts w:ascii="Arial Narrow" w:hAnsi="Arial Narrow" w:cs="Tahoma"/>
                <w:sz w:val="36"/>
              </w:rPr>
              <w:t xml:space="preserve">COMP6176 | COMP6232 </w:t>
            </w:r>
          </w:p>
          <w:p w14:paraId="36656A16" w14:textId="188CFE05" w:rsidR="00235C36" w:rsidRPr="00876A58" w:rsidRDefault="00AF5F5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AF5F5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CA77A36" w:rsidR="00F80742" w:rsidRPr="00DF718C" w:rsidRDefault="00AF5F51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F5F5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3267AF5" w:rsidR="000732DF" w:rsidRPr="0036420F" w:rsidRDefault="00AF5F51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F5F51">
              <w:rPr>
                <w:rFonts w:ascii="Arial" w:hAnsi="Arial" w:cs="Arial"/>
                <w:b/>
                <w:sz w:val="20"/>
              </w:rPr>
              <w:t>E212-COMP6176-LE08-00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7EAB10F" w:rsidR="00535DA7" w:rsidRPr="00AF5F5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AF5F51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AF5F51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D3146EF" w14:textId="77777777" w:rsidR="00BE6A8E" w:rsidRPr="00BD0E8D" w:rsidRDefault="00BE6A8E" w:rsidP="00BE6A8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67B4BC3" w14:textId="77777777" w:rsidR="00BE6A8E" w:rsidRPr="000C3329" w:rsidRDefault="00BE6A8E" w:rsidP="00BE6A8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3166B4E" w14:textId="77777777" w:rsidR="00BE6A8E" w:rsidRPr="00C424D7" w:rsidRDefault="00BE6A8E" w:rsidP="00BE6A8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2E1F65A8" w14:textId="77777777" w:rsidR="00BE6A8E" w:rsidRPr="000C3329" w:rsidRDefault="00BE6A8E" w:rsidP="00BE6A8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058B9B1A" w14:textId="77777777" w:rsidR="00BE6A8E" w:rsidRPr="00C424D7" w:rsidRDefault="00BE6A8E" w:rsidP="00BE6A8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57C9E958" w14:textId="77777777" w:rsidR="00BE6A8E" w:rsidRPr="000C3329" w:rsidRDefault="00BE6A8E" w:rsidP="00BE6A8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7809B7F2" w14:textId="77777777" w:rsidR="00BE6A8E" w:rsidRPr="00C424D7" w:rsidRDefault="00BE6A8E" w:rsidP="00BE6A8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27E2BD18" w14:textId="77777777" w:rsidR="00BE6A8E" w:rsidRPr="000C3329" w:rsidRDefault="00BE6A8E" w:rsidP="00BE6A8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07D1710" w14:textId="77777777" w:rsidR="00BE6A8E" w:rsidRPr="00BD0E8D" w:rsidRDefault="00BE6A8E" w:rsidP="00BE6A8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19EA9662" w14:textId="77777777" w:rsidR="00BE6A8E" w:rsidRPr="000C3329" w:rsidRDefault="00BE6A8E" w:rsidP="00BE6A8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797F1B6" w14:textId="77777777" w:rsidR="00BE6A8E" w:rsidRPr="00BD0E8D" w:rsidRDefault="00BE6A8E" w:rsidP="00BE6A8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B20B139" w14:textId="77777777" w:rsidR="00BE6A8E" w:rsidRPr="000C3329" w:rsidRDefault="00BE6A8E" w:rsidP="00BE6A8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03BDD4E" w14:textId="77777777" w:rsidR="00BE6A8E" w:rsidRPr="00BD0E8D" w:rsidRDefault="00BE6A8E" w:rsidP="00BE6A8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3A5CE15" w14:textId="77777777" w:rsidR="00BE6A8E" w:rsidRPr="000C3329" w:rsidRDefault="00BE6A8E" w:rsidP="00BE6A8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ADFBFD1" w14:textId="77777777" w:rsidR="00BE6A8E" w:rsidRPr="00BD0E8D" w:rsidRDefault="00BE6A8E" w:rsidP="00BE6A8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4CE73A4" w14:textId="77777777" w:rsidR="00BE6A8E" w:rsidRPr="00BD0E8D" w:rsidRDefault="00BE6A8E" w:rsidP="00BE6A8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F3735B1" w14:textId="77777777" w:rsidR="00BE6A8E" w:rsidRPr="00E30D48" w:rsidRDefault="00BE6A8E" w:rsidP="00BE6A8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4139C58" w14:textId="77777777" w:rsidR="00BE6A8E" w:rsidRPr="00BD0E8D" w:rsidRDefault="00BE6A8E" w:rsidP="00BE6A8E">
      <w:pPr>
        <w:spacing w:line="360" w:lineRule="auto"/>
        <w:ind w:left="360" w:hanging="360"/>
      </w:pPr>
    </w:p>
    <w:p w14:paraId="3F61BC07" w14:textId="77777777" w:rsidR="00BE6A8E" w:rsidRPr="00BD0E8D" w:rsidRDefault="00BE6A8E" w:rsidP="00BE6A8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23772D24" w14:textId="77777777" w:rsidR="00BE6A8E" w:rsidRPr="00E30D48" w:rsidRDefault="00BE6A8E" w:rsidP="00BE6A8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2E0B7454" w14:textId="77777777" w:rsidR="00BE6A8E" w:rsidRDefault="00BE6A8E" w:rsidP="00BE6A8E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87A817A" w14:textId="77777777" w:rsidR="00BE6A8E" w:rsidRDefault="00BE6A8E" w:rsidP="00BE6A8E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5EC5D952" w14:textId="77777777" w:rsidR="00BE6A8E" w:rsidRDefault="00BE6A8E" w:rsidP="00BE6A8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672EFAE0" w14:textId="77777777" w:rsidR="00BE6A8E" w:rsidRPr="007A56E2" w:rsidRDefault="00BE6A8E" w:rsidP="00BE6A8E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05B4649" w14:textId="77777777" w:rsidR="00BE6A8E" w:rsidRPr="00B57FC4" w:rsidRDefault="00BE6A8E" w:rsidP="00BE6A8E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8A40902" w14:textId="77777777" w:rsidR="00BE6A8E" w:rsidRPr="00BE3C75" w:rsidRDefault="00BE6A8E" w:rsidP="00BE6A8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67FA44D3" w14:textId="77777777" w:rsidR="00BE6A8E" w:rsidRDefault="00BE6A8E" w:rsidP="00BE6A8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AF5F51" w:rsidRPr="002B1798" w14:paraId="1384860F" w14:textId="77777777" w:rsidTr="0014204B">
        <w:tc>
          <w:tcPr>
            <w:tcW w:w="1800" w:type="dxa"/>
            <w:shd w:val="clear" w:color="auto" w:fill="D9D9D9" w:themeFill="background1" w:themeFillShade="D9"/>
          </w:tcPr>
          <w:p w14:paraId="072F4E36" w14:textId="77777777" w:rsidR="00AF5F51" w:rsidRPr="002B1798" w:rsidRDefault="00AF5F51" w:rsidP="0014204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3CD83540" w14:textId="77777777" w:rsidR="00AF5F51" w:rsidRPr="002B1798" w:rsidRDefault="00AF5F51" w:rsidP="0014204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D7FA49A" w14:textId="77777777" w:rsidR="00AF5F51" w:rsidRPr="002B1798" w:rsidRDefault="00AF5F51" w:rsidP="0014204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34DA854F" w14:textId="77777777" w:rsidR="00AF5F51" w:rsidRPr="002B1798" w:rsidRDefault="00AF5F51" w:rsidP="0014204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F5F51" w14:paraId="7B4A9947" w14:textId="77777777" w:rsidTr="0014204B">
        <w:trPr>
          <w:trHeight w:val="422"/>
        </w:trPr>
        <w:tc>
          <w:tcPr>
            <w:tcW w:w="1800" w:type="dxa"/>
            <w:vAlign w:val="center"/>
          </w:tcPr>
          <w:p w14:paraId="5E17AD23" w14:textId="77777777" w:rsidR="00AF5F51" w:rsidRPr="006C705C" w:rsidRDefault="00AF5F51" w:rsidP="0014204B">
            <w:pPr>
              <w:jc w:val="center"/>
              <w:rPr>
                <w:bCs/>
              </w:rPr>
            </w:pPr>
            <w:r w:rsidRPr="006C705C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D5A00B0" w14:textId="77777777" w:rsidR="00AF5F51" w:rsidRPr="006C705C" w:rsidRDefault="00AF5F51" w:rsidP="0014204B">
            <w:pPr>
              <w:jc w:val="center"/>
              <w:rPr>
                <w:bCs/>
              </w:rPr>
            </w:pPr>
            <w:r w:rsidRPr="006C705C">
              <w:rPr>
                <w:bCs/>
              </w:rPr>
              <w:t>60%</w:t>
            </w:r>
          </w:p>
        </w:tc>
      </w:tr>
    </w:tbl>
    <w:p w14:paraId="77E72C54" w14:textId="77777777" w:rsidR="00BE6A8E" w:rsidRDefault="00BE6A8E" w:rsidP="00BE6A8E">
      <w:pPr>
        <w:spacing w:after="200" w:line="276" w:lineRule="auto"/>
        <w:rPr>
          <w:lang w:val="id-ID"/>
        </w:rPr>
      </w:pPr>
    </w:p>
    <w:p w14:paraId="7A9C9650" w14:textId="77777777" w:rsidR="00BE6A8E" w:rsidRPr="00571235" w:rsidRDefault="00BE6A8E" w:rsidP="00BE6A8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43F6862" w14:textId="77777777" w:rsidR="00BE6A8E" w:rsidRDefault="00BE6A8E" w:rsidP="00BE6A8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E6A8E" w14:paraId="5BEB3ADF" w14:textId="77777777" w:rsidTr="0014204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F94520A" w14:textId="77777777" w:rsidR="00BE6A8E" w:rsidRPr="007E1E52" w:rsidRDefault="00BE6A8E" w:rsidP="0014204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81C2CB1" w14:textId="77777777" w:rsidR="00BE6A8E" w:rsidRPr="00290165" w:rsidRDefault="00BE6A8E" w:rsidP="0014204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E6A8E" w:rsidRPr="006C705C" w14:paraId="55177C41" w14:textId="77777777" w:rsidTr="0014204B">
        <w:trPr>
          <w:trHeight w:val="773"/>
        </w:trPr>
        <w:tc>
          <w:tcPr>
            <w:tcW w:w="4410" w:type="dxa"/>
            <w:vAlign w:val="center"/>
          </w:tcPr>
          <w:p w14:paraId="03D0A17D" w14:textId="77777777" w:rsidR="00BE6A8E" w:rsidRPr="006C705C" w:rsidRDefault="00AF5F51" w:rsidP="0014204B">
            <w:pPr>
              <w:rPr>
                <w:color w:val="000000"/>
              </w:rPr>
            </w:pPr>
            <w:r w:rsidRPr="006C705C">
              <w:rPr>
                <w:color w:val="000000"/>
              </w:rPr>
              <w:t>Adobe Photoshop CC 2020</w:t>
            </w:r>
          </w:p>
          <w:p w14:paraId="62DCFE7D" w14:textId="77777777" w:rsidR="00AF5F51" w:rsidRPr="006C705C" w:rsidRDefault="00AF5F51" w:rsidP="0014204B">
            <w:pPr>
              <w:rPr>
                <w:bCs/>
              </w:rPr>
            </w:pPr>
            <w:r w:rsidRPr="006C705C">
              <w:rPr>
                <w:bCs/>
              </w:rPr>
              <w:t>Visual Studio Code</w:t>
            </w:r>
          </w:p>
          <w:p w14:paraId="6030FC61" w14:textId="77777777" w:rsidR="00AF5F51" w:rsidRPr="006C705C" w:rsidRDefault="00AF5F51" w:rsidP="0014204B">
            <w:pPr>
              <w:rPr>
                <w:bCs/>
              </w:rPr>
            </w:pPr>
            <w:r w:rsidRPr="006C705C">
              <w:rPr>
                <w:bCs/>
              </w:rPr>
              <w:t>jQuery 3.5.1</w:t>
            </w:r>
          </w:p>
          <w:p w14:paraId="6B130E46" w14:textId="7F8CD793" w:rsidR="00AF5F51" w:rsidRPr="006C705C" w:rsidRDefault="00AF5F51" w:rsidP="0014204B">
            <w:pPr>
              <w:rPr>
                <w:bCs/>
              </w:rPr>
            </w:pPr>
            <w:r w:rsidRPr="006C705C">
              <w:rPr>
                <w:bCs/>
              </w:rPr>
              <w:t>Firefox / Chrome</w:t>
            </w:r>
          </w:p>
        </w:tc>
      </w:tr>
    </w:tbl>
    <w:p w14:paraId="0106A7F4" w14:textId="4B2061FF" w:rsidR="00BE6A8E" w:rsidRPr="006C705C" w:rsidRDefault="00BE6A8E" w:rsidP="00BE6A8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="006C705C"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</w:t>
      </w:r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6C705C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7765E30D" w14:textId="48605377" w:rsidR="00BE6A8E" w:rsidRDefault="00BE6A8E" w:rsidP="00BE6A8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C705C">
        <w:rPr>
          <w:rStyle w:val="longtext"/>
          <w:i/>
          <w:iCs/>
          <w:sz w:val="18"/>
          <w:szCs w:val="18"/>
        </w:rPr>
        <w:t>File extensions should be included in assignment</w:t>
      </w:r>
      <w:r w:rsidR="006C705C" w:rsidRPr="006C705C">
        <w:rPr>
          <w:rStyle w:val="longtext"/>
          <w:i/>
          <w:iCs/>
          <w:sz w:val="18"/>
          <w:szCs w:val="18"/>
        </w:rPr>
        <w:t xml:space="preserve"> and</w:t>
      </w:r>
      <w:r w:rsidRPr="006C705C">
        <w:rPr>
          <w:rStyle w:val="longtext"/>
          <w:i/>
          <w:iCs/>
          <w:sz w:val="18"/>
          <w:szCs w:val="18"/>
        </w:rPr>
        <w:t xml:space="preserve"> project collection for this subject 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F5F51" w14:paraId="1EC42EE5" w14:textId="77777777" w:rsidTr="00AF5F51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1AC45865" w14:textId="77777777" w:rsidR="00AF5F51" w:rsidRPr="007E1E52" w:rsidRDefault="00AF5F51" w:rsidP="0014204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97FE4A4" w14:textId="77777777" w:rsidR="00AF5F51" w:rsidRPr="007E1E52" w:rsidRDefault="00AF5F51" w:rsidP="0014204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A73727F" w14:textId="77777777" w:rsidR="00AF5F51" w:rsidRPr="007E1E52" w:rsidRDefault="00AF5F51" w:rsidP="0014204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79FC42FB" w14:textId="77777777" w:rsidR="00AF5F51" w:rsidRPr="007E1E52" w:rsidRDefault="00AF5F51" w:rsidP="0014204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F5F51" w14:paraId="1F8805F5" w14:textId="77777777" w:rsidTr="00AF5F51">
        <w:trPr>
          <w:trHeight w:val="620"/>
        </w:trPr>
        <w:tc>
          <w:tcPr>
            <w:tcW w:w="3005" w:type="dxa"/>
            <w:vAlign w:val="center"/>
          </w:tcPr>
          <w:p w14:paraId="6747CB4D" w14:textId="7646EB2D" w:rsidR="00AF5F51" w:rsidRPr="007E1E52" w:rsidRDefault="00AF5F51" w:rsidP="0014204B">
            <w:pPr>
              <w:rPr>
                <w:bCs/>
              </w:rPr>
            </w:pPr>
            <w:r>
              <w:rPr>
                <w:bCs/>
              </w:rPr>
              <w:t>PSD, HTML, CSS, Image Files (JPG / PNG)</w:t>
            </w:r>
          </w:p>
        </w:tc>
        <w:tc>
          <w:tcPr>
            <w:tcW w:w="3005" w:type="dxa"/>
            <w:vAlign w:val="center"/>
          </w:tcPr>
          <w:p w14:paraId="484F2715" w14:textId="668AB0C5" w:rsidR="00AF5F51" w:rsidRPr="007E1E52" w:rsidRDefault="00AF5F51" w:rsidP="0014204B">
            <w:pPr>
              <w:rPr>
                <w:bCs/>
              </w:rPr>
            </w:pPr>
            <w:r>
              <w:rPr>
                <w:bCs/>
              </w:rPr>
              <w:t>PSD, HTML, CSS, JS, Image Files (JPG / PNG)</w:t>
            </w:r>
          </w:p>
        </w:tc>
      </w:tr>
    </w:tbl>
    <w:p w14:paraId="40594538" w14:textId="77777777" w:rsidR="00BE6A8E" w:rsidRDefault="00BE6A8E" w:rsidP="00BE6A8E">
      <w:pPr>
        <w:spacing w:after="200" w:line="276" w:lineRule="auto"/>
        <w:rPr>
          <w:lang w:val="id-ID"/>
        </w:rPr>
      </w:pPr>
    </w:p>
    <w:p w14:paraId="21CC4B78" w14:textId="76CB065D" w:rsidR="005B66A9" w:rsidRDefault="005B66A9" w:rsidP="00BE6A8E">
      <w:pPr>
        <w:rPr>
          <w:lang w:val="id-ID"/>
        </w:rPr>
      </w:pPr>
    </w:p>
    <w:p w14:paraId="65C02421" w14:textId="1736FA0E" w:rsidR="00C118DE" w:rsidRDefault="00C118DE" w:rsidP="00BE6A8E">
      <w:pPr>
        <w:rPr>
          <w:lang w:val="id-ID"/>
        </w:rPr>
      </w:pPr>
    </w:p>
    <w:p w14:paraId="3323AC6D" w14:textId="7A9A940E" w:rsidR="00C118DE" w:rsidRDefault="00C118DE" w:rsidP="00BE6A8E">
      <w:pPr>
        <w:rPr>
          <w:lang w:val="id-ID"/>
        </w:rPr>
      </w:pPr>
    </w:p>
    <w:p w14:paraId="172EE1B6" w14:textId="7C95CA12" w:rsidR="00C118DE" w:rsidRDefault="00C118DE" w:rsidP="00BE6A8E">
      <w:pPr>
        <w:rPr>
          <w:lang w:val="id-ID"/>
        </w:rPr>
      </w:pPr>
    </w:p>
    <w:p w14:paraId="19761545" w14:textId="621AADF0" w:rsidR="00C118DE" w:rsidRDefault="00C118DE" w:rsidP="00BE6A8E">
      <w:pPr>
        <w:rPr>
          <w:lang w:val="id-ID"/>
        </w:rPr>
      </w:pPr>
    </w:p>
    <w:p w14:paraId="348FC108" w14:textId="09ED1884" w:rsidR="00C118DE" w:rsidRDefault="00C118DE" w:rsidP="00BE6A8E">
      <w:pPr>
        <w:rPr>
          <w:lang w:val="id-ID"/>
        </w:rPr>
      </w:pPr>
    </w:p>
    <w:p w14:paraId="67D233CD" w14:textId="061A33FD" w:rsidR="00C118DE" w:rsidRDefault="00C118DE" w:rsidP="00BE6A8E">
      <w:pPr>
        <w:rPr>
          <w:lang w:val="id-ID"/>
        </w:rPr>
      </w:pPr>
    </w:p>
    <w:p w14:paraId="364935B2" w14:textId="319DBDC3" w:rsidR="00C118DE" w:rsidRDefault="00C118DE" w:rsidP="00BE6A8E">
      <w:pPr>
        <w:rPr>
          <w:lang w:val="id-ID"/>
        </w:rPr>
      </w:pPr>
    </w:p>
    <w:p w14:paraId="0B85C25A" w14:textId="257DA860" w:rsidR="00C118DE" w:rsidRDefault="00C118DE" w:rsidP="00BE6A8E">
      <w:pPr>
        <w:rPr>
          <w:lang w:val="id-ID"/>
        </w:rPr>
      </w:pPr>
    </w:p>
    <w:p w14:paraId="60B12EC2" w14:textId="085BB80C" w:rsidR="00C118DE" w:rsidRDefault="00C118DE" w:rsidP="00BE6A8E">
      <w:pPr>
        <w:rPr>
          <w:lang w:val="id-ID"/>
        </w:rPr>
      </w:pPr>
    </w:p>
    <w:p w14:paraId="41B06998" w14:textId="27CFBFC4" w:rsidR="00C118DE" w:rsidRDefault="00C118DE" w:rsidP="00BE6A8E">
      <w:pPr>
        <w:rPr>
          <w:lang w:val="id-ID"/>
        </w:rPr>
      </w:pPr>
    </w:p>
    <w:p w14:paraId="67FC89FB" w14:textId="5E4662D5" w:rsidR="00C118DE" w:rsidRDefault="00C118DE" w:rsidP="00BE6A8E">
      <w:pPr>
        <w:rPr>
          <w:lang w:val="id-ID"/>
        </w:rPr>
      </w:pPr>
    </w:p>
    <w:p w14:paraId="4D4A80DC" w14:textId="3E3E5EF3" w:rsidR="00C118DE" w:rsidRDefault="00C118DE" w:rsidP="00BE6A8E">
      <w:pPr>
        <w:rPr>
          <w:lang w:val="id-ID"/>
        </w:rPr>
      </w:pPr>
    </w:p>
    <w:p w14:paraId="79CD60BF" w14:textId="570582BC" w:rsidR="00C118DE" w:rsidRDefault="00C118DE" w:rsidP="00BE6A8E">
      <w:pPr>
        <w:rPr>
          <w:lang w:val="id-ID"/>
        </w:rPr>
      </w:pPr>
    </w:p>
    <w:p w14:paraId="0975502D" w14:textId="749174B5" w:rsidR="00C118DE" w:rsidRDefault="00C118DE" w:rsidP="00BE6A8E">
      <w:pPr>
        <w:rPr>
          <w:lang w:val="id-ID"/>
        </w:rPr>
      </w:pPr>
    </w:p>
    <w:p w14:paraId="0B3743F6" w14:textId="6236DFC0" w:rsidR="00C118DE" w:rsidRDefault="00C118DE" w:rsidP="00BE6A8E">
      <w:pPr>
        <w:rPr>
          <w:lang w:val="id-ID"/>
        </w:rPr>
      </w:pPr>
    </w:p>
    <w:p w14:paraId="6E32A91B" w14:textId="288E6147" w:rsidR="00C118DE" w:rsidRDefault="00C118DE" w:rsidP="00BE6A8E">
      <w:pPr>
        <w:rPr>
          <w:lang w:val="id-ID"/>
        </w:rPr>
      </w:pPr>
    </w:p>
    <w:p w14:paraId="7936ACFE" w14:textId="77777777" w:rsidR="00C118DE" w:rsidRDefault="00C118DE" w:rsidP="00BE6A8E">
      <w:pPr>
        <w:rPr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274C7B4" w14:textId="77777777" w:rsidR="00FC5F5D" w:rsidRDefault="00FC5F5D" w:rsidP="00FC5F5D">
      <w:pPr>
        <w:spacing w:line="360" w:lineRule="auto"/>
        <w:ind w:left="720" w:hanging="720"/>
        <w:jc w:val="center"/>
        <w:rPr>
          <w:b/>
        </w:rPr>
      </w:pPr>
      <w:proofErr w:type="spellStart"/>
      <w:r>
        <w:rPr>
          <w:b/>
        </w:rPr>
        <w:t>DanBam</w:t>
      </w:r>
      <w:proofErr w:type="spellEnd"/>
    </w:p>
    <w:p w14:paraId="351E2619" w14:textId="77777777" w:rsidR="00FC5F5D" w:rsidRDefault="00FC5F5D" w:rsidP="00FC5F5D">
      <w:pPr>
        <w:spacing w:line="360" w:lineRule="auto"/>
        <w:ind w:firstLine="720"/>
        <w:jc w:val="both"/>
      </w:pPr>
      <w:proofErr w:type="spellStart"/>
      <w:r w:rsidRPr="00F1047A">
        <w:rPr>
          <w:b/>
        </w:rPr>
        <w:t>DanBam</w:t>
      </w:r>
      <w:proofErr w:type="spellEnd"/>
      <w:r w:rsidRPr="00F1047A">
        <w:rPr>
          <w:b/>
        </w:rPr>
        <w:t xml:space="preserve"> </w:t>
      </w:r>
      <w:r w:rsidRPr="00F1047A">
        <w:rPr>
          <w:bCs/>
        </w:rPr>
        <w:t>is a restaurant that is going viral in Korea.</w:t>
      </w:r>
      <w:r w:rsidRPr="00F1047A">
        <w:t xml:space="preserve"> </w:t>
      </w:r>
      <w:r w:rsidRPr="00F1047A">
        <w:rPr>
          <w:bCs/>
        </w:rPr>
        <w:t xml:space="preserve">Currently, </w:t>
      </w:r>
      <w:proofErr w:type="spellStart"/>
      <w:r w:rsidRPr="00F1047A">
        <w:rPr>
          <w:bCs/>
        </w:rPr>
        <w:t>DanBam</w:t>
      </w:r>
      <w:proofErr w:type="spellEnd"/>
      <w:r w:rsidRPr="00F1047A">
        <w:rPr>
          <w:bCs/>
        </w:rPr>
        <w:t xml:space="preserve"> has several branches all over Korea</w:t>
      </w:r>
      <w:r>
        <w:t>.</w:t>
      </w:r>
      <w:r w:rsidRPr="009111F6">
        <w:t xml:space="preserve"> </w:t>
      </w:r>
      <w:proofErr w:type="spellStart"/>
      <w:r w:rsidRPr="009111F6">
        <w:t>DanBam</w:t>
      </w:r>
      <w:proofErr w:type="spellEnd"/>
      <w:r w:rsidRPr="009111F6">
        <w:t xml:space="preserve"> Restaurant offers a menu of traditional Korean food which is packaged in a modern way</w:t>
      </w:r>
      <w:r>
        <w:t xml:space="preserve">. </w:t>
      </w:r>
    </w:p>
    <w:p w14:paraId="60A86186" w14:textId="77777777" w:rsidR="00FC5F5D" w:rsidRDefault="00FC5F5D" w:rsidP="00FC5F5D">
      <w:pPr>
        <w:spacing w:line="360" w:lineRule="auto"/>
        <w:ind w:firstLine="720"/>
        <w:jc w:val="both"/>
      </w:pPr>
      <w:r>
        <w:t xml:space="preserve">With technological developments, </w:t>
      </w:r>
      <w:proofErr w:type="spellStart"/>
      <w:r w:rsidRPr="009A2BD4">
        <w:rPr>
          <w:b/>
          <w:bCs/>
        </w:rPr>
        <w:t>DanBam</w:t>
      </w:r>
      <w:proofErr w:type="spellEnd"/>
      <w:r>
        <w:t xml:space="preserve"> plans to expand their reach through online media, which in this case is by making a </w:t>
      </w:r>
      <w:r w:rsidRPr="009A2BD4">
        <w:rPr>
          <w:b/>
          <w:bCs/>
        </w:rPr>
        <w:t>Website</w:t>
      </w:r>
      <w:r>
        <w:t xml:space="preserve">. First, </w:t>
      </w:r>
      <w:proofErr w:type="spellStart"/>
      <w:r>
        <w:rPr>
          <w:b/>
        </w:rPr>
        <w:t>DanBam</w:t>
      </w:r>
      <w:proofErr w:type="spellEnd"/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proofErr w:type="spellStart"/>
      <w:r>
        <w:rPr>
          <w:b/>
        </w:rPr>
        <w:t>DanBam’s</w:t>
      </w:r>
      <w:proofErr w:type="spellEnd"/>
      <w:r>
        <w:t xml:space="preserve"> image. With this website's existence, </w:t>
      </w:r>
      <w:proofErr w:type="spellStart"/>
      <w:r>
        <w:rPr>
          <w:b/>
        </w:rPr>
        <w:t>DanBam</w:t>
      </w:r>
      <w:proofErr w:type="spellEnd"/>
      <w:r>
        <w:t xml:space="preserve"> hopes they can improve their service towards their customers. </w:t>
      </w:r>
      <w:proofErr w:type="spellStart"/>
      <w:r>
        <w:rPr>
          <w:b/>
        </w:rPr>
        <w:t>DanBam</w:t>
      </w:r>
      <w:proofErr w:type="spellEnd"/>
      <w:r>
        <w:t xml:space="preserve"> entrusts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36B246B8" w14:textId="77777777" w:rsidR="00FC5F5D" w:rsidRDefault="00FC5F5D" w:rsidP="00FC5F5D">
      <w:pPr>
        <w:spacing w:line="360" w:lineRule="auto"/>
        <w:ind w:firstLine="720"/>
        <w:jc w:val="both"/>
      </w:pPr>
    </w:p>
    <w:p w14:paraId="704FD00A" w14:textId="77777777" w:rsidR="00FC5F5D" w:rsidRDefault="00FC5F5D" w:rsidP="00FC5F5D">
      <w:pPr>
        <w:spacing w:line="360" w:lineRule="auto"/>
        <w:jc w:val="both"/>
      </w:pPr>
      <w:r>
        <w:t xml:space="preserve">The requirements from </w:t>
      </w:r>
      <w:proofErr w:type="spellStart"/>
      <w:r>
        <w:rPr>
          <w:b/>
        </w:rPr>
        <w:t>DanBam</w:t>
      </w:r>
      <w:proofErr w:type="spellEnd"/>
      <w:r>
        <w:t xml:space="preserve"> are described below:</w:t>
      </w:r>
    </w:p>
    <w:p w14:paraId="40ED0F9C" w14:textId="77777777" w:rsidR="00FC5F5D" w:rsidRDefault="00FC5F5D" w:rsidP="00FC5F5D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DanBam</w:t>
      </w:r>
      <w:proofErr w:type="spellEnd"/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Neon Themed Design. </w:t>
      </w:r>
      <w:r>
        <w:t xml:space="preserve">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6192AC0" w14:textId="77777777" w:rsidR="00C37011" w:rsidRPr="00C37011" w:rsidRDefault="00C37011" w:rsidP="00C37011">
      <w:pPr>
        <w:pStyle w:val="ListParagraph"/>
        <w:spacing w:line="360" w:lineRule="auto"/>
        <w:ind w:left="284"/>
        <w:jc w:val="both"/>
      </w:pPr>
    </w:p>
    <w:p w14:paraId="617CB6CD" w14:textId="238F9378" w:rsidR="00FC5F5D" w:rsidRDefault="00FC5F5D" w:rsidP="00FC5F5D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DanBam</w:t>
      </w:r>
      <w:proofErr w:type="spellEnd"/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76B1D786" w14:textId="77777777" w:rsidR="00C37011" w:rsidRPr="00C37011" w:rsidRDefault="00C37011" w:rsidP="00C37011">
      <w:pPr>
        <w:pStyle w:val="ListParagraph"/>
        <w:spacing w:line="360" w:lineRule="auto"/>
        <w:ind w:left="284"/>
        <w:jc w:val="both"/>
      </w:pPr>
    </w:p>
    <w:p w14:paraId="087DBC3B" w14:textId="765A0655" w:rsidR="00FC5F5D" w:rsidRDefault="00FC5F5D" w:rsidP="00FC5F5D">
      <w:pPr>
        <w:pStyle w:val="ListParagraph"/>
        <w:numPr>
          <w:ilvl w:val="3"/>
          <w:numId w:val="12"/>
        </w:numPr>
        <w:tabs>
          <w:tab w:val="clear" w:pos="2880"/>
        </w:tabs>
        <w:spacing w:line="360" w:lineRule="auto"/>
        <w:ind w:left="284"/>
        <w:jc w:val="both"/>
      </w:pPr>
      <w:proofErr w:type="spellStart"/>
      <w:r w:rsidRPr="00BF47A1">
        <w:rPr>
          <w:b/>
        </w:rPr>
        <w:t>DanBam</w:t>
      </w:r>
      <w:proofErr w:type="spellEnd"/>
      <w:r>
        <w:t xml:space="preserve"> wants you to build the website attractive, appealing and fully functional, and make sure the website is </w:t>
      </w:r>
      <w:r w:rsidRPr="00BF47A1">
        <w:rPr>
          <w:b/>
        </w:rPr>
        <w:t>Responsive</w:t>
      </w:r>
      <w:r>
        <w:t xml:space="preserve">. The website should be accessible using a mobile phone in a perfect way. To achieve that, use </w:t>
      </w:r>
      <w:r w:rsidRPr="00BF47A1">
        <w:rPr>
          <w:b/>
        </w:rPr>
        <w:t xml:space="preserve">5 kinds of CSS property </w:t>
      </w:r>
      <w:r>
        <w:t xml:space="preserve">and </w:t>
      </w:r>
      <w:r w:rsidRPr="00BF47A1">
        <w:rPr>
          <w:b/>
        </w:rPr>
        <w:t>JavaScript</w:t>
      </w:r>
      <w:r>
        <w:t xml:space="preserve">. Use </w:t>
      </w:r>
      <w:r w:rsidRPr="00BF47A1">
        <w:rPr>
          <w:b/>
        </w:rPr>
        <w:t>Meta</w:t>
      </w:r>
      <w:r>
        <w:t xml:space="preserve"> </w:t>
      </w:r>
      <w:r w:rsidRPr="00BF47A1">
        <w:rPr>
          <w:b/>
        </w:rPr>
        <w:t>viewport</w:t>
      </w:r>
      <w:r>
        <w:t xml:space="preserve"> </w:t>
      </w:r>
      <w:r w:rsidRPr="00BF47A1">
        <w:rPr>
          <w:b/>
        </w:rPr>
        <w:t>tag</w:t>
      </w:r>
      <w:r>
        <w:t xml:space="preserve"> and </w:t>
      </w:r>
      <w:r w:rsidRPr="00BF47A1">
        <w:rPr>
          <w:b/>
        </w:rPr>
        <w:t>media</w:t>
      </w:r>
      <w:r>
        <w:t xml:space="preserve"> </w:t>
      </w:r>
      <w:r w:rsidRPr="00BF47A1">
        <w:rPr>
          <w:b/>
        </w:rPr>
        <w:t>screen</w:t>
      </w:r>
      <w:r>
        <w:t xml:space="preserve"> </w:t>
      </w:r>
      <w:r w:rsidRPr="00BF47A1">
        <w:rPr>
          <w:b/>
        </w:rPr>
        <w:t>rule</w:t>
      </w:r>
      <w:r>
        <w:t xml:space="preserve"> that will be applied if the screen is </w:t>
      </w:r>
      <w:r w:rsidRPr="00BF47A1">
        <w:rPr>
          <w:b/>
        </w:rPr>
        <w:t>below</w:t>
      </w:r>
      <w:r>
        <w:t xml:space="preserve"> </w:t>
      </w:r>
      <w:r w:rsidRPr="00BF47A1">
        <w:rPr>
          <w:b/>
        </w:rPr>
        <w:t>969px</w:t>
      </w:r>
      <w:r>
        <w:t xml:space="preserve"> screen.</w:t>
      </w:r>
    </w:p>
    <w:p w14:paraId="41FB6BB7" w14:textId="656029BD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352E24D5" w14:textId="4647CBCE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4B62822A" w14:textId="1D28676B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32142566" w14:textId="49EB965E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6DF46598" w14:textId="53EA6311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61E75DEA" w14:textId="77777777" w:rsidR="00C37011" w:rsidRDefault="00C37011" w:rsidP="00C37011">
      <w:pPr>
        <w:pStyle w:val="ListParagraph"/>
        <w:spacing w:line="360" w:lineRule="auto"/>
        <w:ind w:left="284"/>
        <w:jc w:val="both"/>
      </w:pPr>
    </w:p>
    <w:p w14:paraId="5AAACA2C" w14:textId="1FA61835" w:rsidR="00FC5F5D" w:rsidRDefault="00FC5F5D" w:rsidP="00FC5F5D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r>
        <w:lastRenderedPageBreak/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Menu</w:t>
      </w:r>
      <w:r>
        <w:t xml:space="preserve">, </w:t>
      </w:r>
      <w:r>
        <w:rPr>
          <w:b/>
        </w:rPr>
        <w:t>About Us</w:t>
      </w:r>
      <w:r>
        <w:t xml:space="preserve">, </w:t>
      </w:r>
      <w:r>
        <w:rPr>
          <w:b/>
        </w:rPr>
        <w:t>Location</w:t>
      </w:r>
      <w:r>
        <w:t xml:space="preserve">, </w:t>
      </w:r>
      <w:r w:rsidRPr="002F23C2">
        <w:rPr>
          <w:bCs/>
        </w:rPr>
        <w:t>&amp;</w:t>
      </w:r>
      <w:r>
        <w:rPr>
          <w:b/>
        </w:rPr>
        <w:t xml:space="preserve"> Contact Us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651AD04D" w14:textId="77777777" w:rsidR="00FC5F5D" w:rsidRDefault="00FC5F5D" w:rsidP="00FC5F5D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50B5FD67" w14:textId="77777777" w:rsidR="00FC5F5D" w:rsidRDefault="00FC5F5D" w:rsidP="00FC5F5D">
      <w:pPr>
        <w:pStyle w:val="ListParagraph"/>
        <w:spacing w:line="360" w:lineRule="auto"/>
        <w:ind w:left="567" w:firstLine="283"/>
        <w:jc w:val="both"/>
      </w:pPr>
      <w:proofErr w:type="spellStart"/>
      <w:r>
        <w:rPr>
          <w:b/>
        </w:rPr>
        <w:t>DanBam</w:t>
      </w:r>
      <w:proofErr w:type="spellEnd"/>
      <w:r>
        <w:rPr>
          <w:b/>
        </w:rPr>
        <w:t xml:space="preserve"> </w:t>
      </w:r>
      <w:r>
        <w:t xml:space="preserve">wants this page to show the </w:t>
      </w:r>
      <w:r>
        <w:rPr>
          <w:b/>
        </w:rPr>
        <w:t>banner,</w:t>
      </w:r>
      <w:r>
        <w:t xml:space="preserve"> </w:t>
      </w:r>
      <w:proofErr w:type="spellStart"/>
      <w:r>
        <w:rPr>
          <w:b/>
        </w:rPr>
        <w:t>DamBam</w:t>
      </w:r>
      <w:proofErr w:type="spellEnd"/>
      <w:r>
        <w:rPr>
          <w:b/>
        </w:rPr>
        <w:t xml:space="preserve"> information</w:t>
      </w:r>
      <w:r w:rsidRPr="002B59C4">
        <w:rPr>
          <w:bCs/>
        </w:rPr>
        <w:t>,</w:t>
      </w:r>
      <w:r>
        <w:rPr>
          <w:b/>
        </w:rPr>
        <w:t xml:space="preserve"> menu recommendation </w:t>
      </w:r>
      <w:r>
        <w:rPr>
          <w:bCs/>
        </w:rPr>
        <w:t>for the customer</w:t>
      </w:r>
      <w:r>
        <w:rPr>
          <w:b/>
        </w:rPr>
        <w:t xml:space="preserve">, and </w:t>
      </w:r>
      <w:proofErr w:type="spellStart"/>
      <w:r>
        <w:rPr>
          <w:b/>
        </w:rPr>
        <w:t>DanBam</w:t>
      </w:r>
      <w:proofErr w:type="spellEnd"/>
      <w:r>
        <w:rPr>
          <w:b/>
        </w:rPr>
        <w:t xml:space="preserve"> location. </w:t>
      </w:r>
    </w:p>
    <w:p w14:paraId="70C733AE" w14:textId="77777777" w:rsidR="00FC5F5D" w:rsidRDefault="00FC5F5D" w:rsidP="00FC5F5D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Menu</w:t>
      </w:r>
    </w:p>
    <w:p w14:paraId="25167D31" w14:textId="77777777" w:rsidR="00FC5F5D" w:rsidRDefault="00FC5F5D" w:rsidP="00FC5F5D">
      <w:pPr>
        <w:pStyle w:val="ListParagraph"/>
        <w:spacing w:line="360" w:lineRule="auto"/>
        <w:ind w:left="567" w:firstLine="283"/>
        <w:jc w:val="both"/>
      </w:pPr>
      <w:r>
        <w:t xml:space="preserve">This page provides </w:t>
      </w:r>
      <w:r>
        <w:rPr>
          <w:b/>
        </w:rPr>
        <w:t xml:space="preserve">All Menu </w:t>
      </w:r>
      <w:r w:rsidRPr="00AC14A2">
        <w:rPr>
          <w:bCs/>
        </w:rPr>
        <w:t xml:space="preserve">from </w:t>
      </w:r>
      <w:proofErr w:type="spellStart"/>
      <w:r w:rsidRPr="00AC14A2">
        <w:rPr>
          <w:b/>
        </w:rPr>
        <w:t>DanBam</w:t>
      </w:r>
      <w:proofErr w:type="spellEnd"/>
      <w:r w:rsidRPr="00AC14A2">
        <w:rPr>
          <w:bCs/>
        </w:rPr>
        <w:t xml:space="preserve"> </w:t>
      </w:r>
      <w:r>
        <w:rPr>
          <w:bCs/>
        </w:rPr>
        <w:t xml:space="preserve">based on their category such as </w:t>
      </w:r>
      <w:r w:rsidRPr="00AC14A2">
        <w:rPr>
          <w:bCs/>
        </w:rPr>
        <w:t>Food, Drink, and Dessert</w:t>
      </w:r>
      <w:r>
        <w:rPr>
          <w:bCs/>
        </w:rPr>
        <w:t xml:space="preserve">. This page also shows the name of the menu, the price of the menu and provide a </w:t>
      </w:r>
      <w:r w:rsidRPr="00BD442A">
        <w:rPr>
          <w:b/>
        </w:rPr>
        <w:t>button</w:t>
      </w:r>
      <w:r>
        <w:rPr>
          <w:bCs/>
        </w:rPr>
        <w:t xml:space="preserve"> for customers to order. </w:t>
      </w:r>
      <w:proofErr w:type="spellStart"/>
      <w:r w:rsidRPr="00AC14A2">
        <w:rPr>
          <w:b/>
        </w:rPr>
        <w:t>DanBam</w:t>
      </w:r>
      <w:proofErr w:type="spellEnd"/>
      <w:r w:rsidRPr="00AC14A2">
        <w:rPr>
          <w:bCs/>
        </w:rPr>
        <w:t xml:space="preserve"> also wants to have an </w:t>
      </w:r>
      <w:r w:rsidRPr="001C176B">
        <w:rPr>
          <w:b/>
        </w:rPr>
        <w:t>image-slider</w:t>
      </w:r>
      <w:r w:rsidRPr="00AC14A2">
        <w:rPr>
          <w:bCs/>
        </w:rPr>
        <w:t xml:space="preserve"> using </w:t>
      </w:r>
      <w:proofErr w:type="spellStart"/>
      <w:r w:rsidRPr="001C176B">
        <w:rPr>
          <w:b/>
        </w:rPr>
        <w:t>JQuery</w:t>
      </w:r>
      <w:proofErr w:type="spellEnd"/>
      <w:r w:rsidRPr="00AC14A2">
        <w:rPr>
          <w:bCs/>
        </w:rPr>
        <w:t xml:space="preserve"> animation effect on this page to show the latest </w:t>
      </w:r>
      <w:r>
        <w:rPr>
          <w:bCs/>
        </w:rPr>
        <w:t>menu</w:t>
      </w:r>
      <w:r w:rsidRPr="00AC14A2">
        <w:rPr>
          <w:bCs/>
        </w:rPr>
        <w:t xml:space="preserve">, </w:t>
      </w:r>
      <w:r>
        <w:rPr>
          <w:bCs/>
        </w:rPr>
        <w:t>&amp; promotion</w:t>
      </w:r>
      <w:r w:rsidRPr="00AC14A2">
        <w:rPr>
          <w:bCs/>
        </w:rPr>
        <w:t>.</w:t>
      </w:r>
    </w:p>
    <w:p w14:paraId="6ACD98B0" w14:textId="77777777" w:rsidR="00FC5F5D" w:rsidRDefault="00FC5F5D" w:rsidP="00FC5F5D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6C679A9C" w14:textId="77777777" w:rsidR="00FC5F5D" w:rsidRDefault="00FC5F5D" w:rsidP="00FC5F5D">
      <w:pPr>
        <w:pStyle w:val="ListParagraph"/>
        <w:spacing w:line="360" w:lineRule="auto"/>
        <w:ind w:left="567" w:firstLine="283"/>
        <w:jc w:val="both"/>
      </w:pPr>
      <w:r>
        <w:t xml:space="preserve">This page provides an Information About </w:t>
      </w:r>
      <w:proofErr w:type="spellStart"/>
      <w:r w:rsidRPr="00E016CC">
        <w:rPr>
          <w:b/>
          <w:bCs/>
        </w:rPr>
        <w:t>DanBam</w:t>
      </w:r>
      <w:proofErr w:type="spellEnd"/>
      <w:r>
        <w:t xml:space="preserve"> Restaurant including their history and their restaurant photos. This page also Provide </w:t>
      </w:r>
      <w:proofErr w:type="spellStart"/>
      <w:r w:rsidRPr="00E016CC">
        <w:rPr>
          <w:b/>
          <w:bCs/>
        </w:rPr>
        <w:t>DanBam’s</w:t>
      </w:r>
      <w:proofErr w:type="spellEnd"/>
      <w:r>
        <w:t xml:space="preserve"> Social medias that includes Instagram, Facebook, and </w:t>
      </w:r>
      <w:proofErr w:type="spellStart"/>
      <w:r>
        <w:t>Youtube</w:t>
      </w:r>
      <w:proofErr w:type="spellEnd"/>
      <w:r>
        <w:t>.</w:t>
      </w:r>
    </w:p>
    <w:p w14:paraId="5DA34A7B" w14:textId="77777777" w:rsidR="00FC5F5D" w:rsidRDefault="00FC5F5D" w:rsidP="00FC5F5D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Location</w:t>
      </w:r>
    </w:p>
    <w:p w14:paraId="5C6D3B9B" w14:textId="77777777" w:rsidR="00FC5F5D" w:rsidRPr="00E016CC" w:rsidRDefault="00FC5F5D" w:rsidP="00FC5F5D">
      <w:pPr>
        <w:pStyle w:val="ListParagraph"/>
        <w:spacing w:line="360" w:lineRule="auto"/>
        <w:ind w:left="567"/>
        <w:jc w:val="both"/>
        <w:rPr>
          <w:bCs/>
        </w:rPr>
      </w:pPr>
      <w:r w:rsidRPr="00E016CC">
        <w:rPr>
          <w:bCs/>
        </w:rPr>
        <w:t xml:space="preserve">This page </w:t>
      </w:r>
      <w:r>
        <w:rPr>
          <w:bCs/>
        </w:rPr>
        <w:t>shows</w:t>
      </w:r>
      <w:r w:rsidRPr="00E016CC">
        <w:rPr>
          <w:bCs/>
        </w:rPr>
        <w:t xml:space="preserve"> the locations of all the </w:t>
      </w:r>
      <w:proofErr w:type="spellStart"/>
      <w:r w:rsidRPr="00E016CC">
        <w:rPr>
          <w:b/>
        </w:rPr>
        <w:t>DanBam</w:t>
      </w:r>
      <w:proofErr w:type="spellEnd"/>
      <w:r w:rsidRPr="00E016CC">
        <w:rPr>
          <w:bCs/>
        </w:rPr>
        <w:t xml:space="preserve"> restaurant branches, including the address, and the city name.</w:t>
      </w:r>
      <w:r>
        <w:rPr>
          <w:bCs/>
        </w:rPr>
        <w:t xml:space="preserve"> </w:t>
      </w:r>
      <w:r w:rsidRPr="00DC046B">
        <w:rPr>
          <w:bCs/>
        </w:rPr>
        <w:t xml:space="preserve">On this page there will also be a map of the </w:t>
      </w:r>
      <w:proofErr w:type="spellStart"/>
      <w:r w:rsidRPr="00DC046B">
        <w:rPr>
          <w:b/>
        </w:rPr>
        <w:t>DanBam</w:t>
      </w:r>
      <w:proofErr w:type="spellEnd"/>
      <w:r w:rsidRPr="00DC046B">
        <w:rPr>
          <w:bCs/>
        </w:rPr>
        <w:t xml:space="preserve"> branch location</w:t>
      </w:r>
      <w:r>
        <w:rPr>
          <w:bCs/>
        </w:rPr>
        <w:t>.</w:t>
      </w:r>
    </w:p>
    <w:p w14:paraId="65948ADD" w14:textId="77777777" w:rsidR="00FC5F5D" w:rsidRDefault="00FC5F5D" w:rsidP="00FC5F5D">
      <w:pPr>
        <w:pStyle w:val="ListParagraph"/>
        <w:numPr>
          <w:ilvl w:val="1"/>
          <w:numId w:val="12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Contact Us</w:t>
      </w:r>
    </w:p>
    <w:p w14:paraId="0EA02D29" w14:textId="77777777" w:rsidR="00FC5F5D" w:rsidRDefault="00FC5F5D" w:rsidP="00FC5F5D">
      <w:pPr>
        <w:spacing w:line="360" w:lineRule="auto"/>
        <w:ind w:left="567"/>
      </w:pPr>
      <w:r>
        <w:t xml:space="preserve">This page provides a </w:t>
      </w:r>
      <w:r>
        <w:rPr>
          <w:b/>
        </w:rPr>
        <w:t xml:space="preserve">Contact Us </w:t>
      </w:r>
      <w:r>
        <w:t xml:space="preserve">menu for the customer in order to get in touch with </w:t>
      </w:r>
      <w:proofErr w:type="spellStart"/>
      <w:r w:rsidRPr="00DC046B">
        <w:rPr>
          <w:b/>
          <w:bCs/>
        </w:rPr>
        <w:t>DanBam</w:t>
      </w:r>
      <w:proofErr w:type="spellEnd"/>
      <w:r>
        <w:t xml:space="preserve"> Restaurant. In order to do that the customer needs to submit some </w:t>
      </w:r>
      <w:proofErr w:type="spellStart"/>
      <w:r>
        <w:t>informations</w:t>
      </w:r>
      <w:proofErr w:type="spellEnd"/>
      <w:r>
        <w:t xml:space="preserve"> such as </w:t>
      </w:r>
      <w:r>
        <w:rPr>
          <w:b/>
        </w:rPr>
        <w:t>name</w:t>
      </w:r>
      <w:r w:rsidRPr="002B59C4">
        <w:rPr>
          <w:bCs/>
        </w:rPr>
        <w:t>,</w:t>
      </w:r>
      <w:r>
        <w:rPr>
          <w:b/>
        </w:rPr>
        <w:t xml:space="preserve"> email</w:t>
      </w:r>
      <w:r w:rsidRPr="002B59C4">
        <w:rPr>
          <w:bCs/>
        </w:rPr>
        <w:t>,</w:t>
      </w:r>
      <w:r>
        <w:rPr>
          <w:b/>
        </w:rPr>
        <w:t xml:space="preserve"> gender</w:t>
      </w:r>
      <w:r w:rsidRPr="002B59C4">
        <w:rPr>
          <w:bCs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DanBam’s</w:t>
      </w:r>
      <w:proofErr w:type="spellEnd"/>
      <w:r>
        <w:rPr>
          <w:b/>
        </w:rPr>
        <w:t xml:space="preserve"> </w:t>
      </w:r>
      <w:r w:rsidRPr="00DC046B">
        <w:rPr>
          <w:bCs/>
        </w:rPr>
        <w:t>branch</w:t>
      </w:r>
      <w:r>
        <w:rPr>
          <w:b/>
        </w:rPr>
        <w:t xml:space="preserve"> location</w:t>
      </w:r>
      <w:r w:rsidRPr="00DC046B">
        <w:rPr>
          <w:bCs/>
        </w:rPr>
        <w:t>, and their</w:t>
      </w:r>
      <w:r>
        <w:rPr>
          <w:b/>
        </w:rPr>
        <w:t xml:space="preserve"> message </w:t>
      </w:r>
      <w:r w:rsidRPr="00DC046B">
        <w:rPr>
          <w:bCs/>
        </w:rPr>
        <w:t>to</w:t>
      </w:r>
      <w:r>
        <w:rPr>
          <w:b/>
        </w:rPr>
        <w:t xml:space="preserve"> </w:t>
      </w:r>
      <w:proofErr w:type="spellStart"/>
      <w:r>
        <w:rPr>
          <w:b/>
        </w:rPr>
        <w:t>DanBam</w:t>
      </w:r>
      <w:proofErr w:type="spellEnd"/>
      <w:r>
        <w:rPr>
          <w:b/>
        </w:rPr>
        <w:t xml:space="preserve">. </w:t>
      </w:r>
      <w:r w:rsidRPr="00DC046B">
        <w:rPr>
          <w:bCs/>
        </w:rPr>
        <w:t>Th</w:t>
      </w:r>
      <w:r>
        <w:rPr>
          <w:bCs/>
        </w:rPr>
        <w:t>is page also asks the customer for agreement for send the latest information</w:t>
      </w:r>
      <w:r>
        <w:t xml:space="preserve">. You are also asked to create </w:t>
      </w:r>
      <w:r>
        <w:rPr>
          <w:b/>
        </w:rPr>
        <w:t>5 kinds of form components</w:t>
      </w:r>
      <w:r>
        <w:t xml:space="preserve"> and </w:t>
      </w:r>
      <w:r>
        <w:rPr>
          <w:b/>
        </w:rPr>
        <w:t>5 kinds of validations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don’t use regular expression.</w:t>
      </w:r>
    </w:p>
    <w:p w14:paraId="31F12E73" w14:textId="77777777" w:rsidR="00FC5F5D" w:rsidRDefault="00FC5F5D" w:rsidP="00FC5F5D">
      <w:pPr>
        <w:ind w:left="284"/>
      </w:pPr>
    </w:p>
    <w:p w14:paraId="0C8FC03B" w14:textId="77777777" w:rsidR="00FC5F5D" w:rsidRDefault="00FC5F5D" w:rsidP="00FC5F5D"/>
    <w:p w14:paraId="01CE51BB" w14:textId="77777777" w:rsidR="00FC5F5D" w:rsidRDefault="00FC5F5D" w:rsidP="00FC5F5D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322328C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31FA06DE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5FE6539B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2223CCC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16832FA2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lastRenderedPageBreak/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41C7254E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0FEEF7CE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5DA564D6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2D1A5F21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67C0325A" w14:textId="77777777" w:rsidR="00FC5F5D" w:rsidRDefault="00FC5F5D" w:rsidP="00FC5F5D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53589DD5" w14:textId="77777777" w:rsidR="00FC5F5D" w:rsidRDefault="00FC5F5D" w:rsidP="00FC5F5D">
      <w:pPr>
        <w:spacing w:line="360" w:lineRule="auto"/>
        <w:jc w:val="both"/>
      </w:pPr>
    </w:p>
    <w:p w14:paraId="09ABC6E1" w14:textId="77777777" w:rsidR="00FC5F5D" w:rsidRDefault="00FC5F5D" w:rsidP="00FC5F5D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1DF958B1" w14:textId="77777777" w:rsidR="00FC5F5D" w:rsidRDefault="00FC5F5D" w:rsidP="00FC5F5D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01CC4590" w14:textId="77777777" w:rsidR="00FC5F5D" w:rsidRDefault="00FC5F5D" w:rsidP="00FC5F5D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14954ED3" w14:textId="77777777" w:rsidR="00FC5F5D" w:rsidRDefault="00FC5F5D" w:rsidP="00FC5F5D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3EFDC042" w14:textId="77777777" w:rsidR="00FC5F5D" w:rsidRDefault="00FC5F5D" w:rsidP="00FC5F5D">
      <w:pPr>
        <w:spacing w:line="360" w:lineRule="auto"/>
        <w:jc w:val="both"/>
      </w:pPr>
    </w:p>
    <w:p w14:paraId="5FBBD206" w14:textId="77777777" w:rsidR="0074490C" w:rsidRDefault="0074490C" w:rsidP="0074490C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3750958" w14:textId="77777777" w:rsidR="0074490C" w:rsidRPr="008968F1" w:rsidRDefault="0074490C" w:rsidP="0074490C">
      <w:pPr>
        <w:numPr>
          <w:ilvl w:val="0"/>
          <w:numId w:val="16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7BF454A6" w14:textId="75597137" w:rsidR="0074490C" w:rsidRPr="00B92A72" w:rsidRDefault="0074490C" w:rsidP="0074490C">
      <w:pPr>
        <w:numPr>
          <w:ilvl w:val="0"/>
          <w:numId w:val="16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 xml:space="preserve">Use the techniques taught during practicum </w:t>
      </w:r>
    </w:p>
    <w:p w14:paraId="676062C8" w14:textId="77777777" w:rsidR="0074490C" w:rsidRPr="00B92A72" w:rsidRDefault="0074490C" w:rsidP="0074490C">
      <w:pPr>
        <w:numPr>
          <w:ilvl w:val="0"/>
          <w:numId w:val="16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77BA83DF" w14:textId="77777777" w:rsidR="0074490C" w:rsidRPr="00B92A72" w:rsidRDefault="0074490C" w:rsidP="0074490C">
      <w:pPr>
        <w:numPr>
          <w:ilvl w:val="0"/>
          <w:numId w:val="16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4961ED75" w14:textId="77777777" w:rsidR="0074490C" w:rsidRPr="003C0C93" w:rsidRDefault="0074490C" w:rsidP="0074490C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4CDF8DA0" w14:textId="77777777" w:rsidR="0074490C" w:rsidRPr="003C0C93" w:rsidRDefault="0074490C" w:rsidP="0074490C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37491116" w14:textId="77777777" w:rsidR="0074490C" w:rsidRPr="0074490C" w:rsidRDefault="0074490C" w:rsidP="0074490C">
      <w:pPr>
        <w:numPr>
          <w:ilvl w:val="1"/>
          <w:numId w:val="16"/>
        </w:numPr>
        <w:spacing w:line="360" w:lineRule="auto"/>
        <w:jc w:val="both"/>
        <w:rPr>
          <w:rStyle w:val="longtext"/>
          <w:color w:val="000000"/>
        </w:rPr>
      </w:pPr>
      <w:r w:rsidRPr="0074490C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08D6C9CF" w14:textId="77777777" w:rsidR="00FC5F5D" w:rsidRDefault="00FC5F5D" w:rsidP="00FC5F5D">
      <w:pPr>
        <w:spacing w:line="360" w:lineRule="auto"/>
        <w:jc w:val="both"/>
        <w:rPr>
          <w:lang w:val="id-ID"/>
        </w:rPr>
      </w:pPr>
    </w:p>
    <w:p w14:paraId="3308BD4D" w14:textId="77777777" w:rsidR="00FC5F5D" w:rsidRDefault="00FC5F5D" w:rsidP="00FC5F5D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16D13FD1" w14:textId="2A1AD547" w:rsidR="00BC6DE8" w:rsidRPr="00A32343" w:rsidRDefault="00BC6DE8" w:rsidP="00FC5F5D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09D0" w14:textId="77777777" w:rsidR="005F7F0A" w:rsidRDefault="005F7F0A" w:rsidP="00273E4A">
      <w:r>
        <w:separator/>
      </w:r>
    </w:p>
  </w:endnote>
  <w:endnote w:type="continuationSeparator" w:id="0">
    <w:p w14:paraId="4ED52623" w14:textId="77777777" w:rsidR="005F7F0A" w:rsidRDefault="005F7F0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07DFA" w14:textId="77777777" w:rsidR="005F7F0A" w:rsidRDefault="005F7F0A" w:rsidP="00273E4A">
      <w:r>
        <w:separator/>
      </w:r>
    </w:p>
  </w:footnote>
  <w:footnote w:type="continuationSeparator" w:id="0">
    <w:p w14:paraId="279B33DD" w14:textId="77777777" w:rsidR="005F7F0A" w:rsidRDefault="005F7F0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57C0E40" w:rsidR="005D0782" w:rsidRPr="00CA32D0" w:rsidRDefault="00CA32D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5B7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5F7F0A"/>
    <w:rsid w:val="0060201C"/>
    <w:rsid w:val="0060486C"/>
    <w:rsid w:val="00635EE5"/>
    <w:rsid w:val="00643F75"/>
    <w:rsid w:val="00664137"/>
    <w:rsid w:val="0067443D"/>
    <w:rsid w:val="006C705C"/>
    <w:rsid w:val="006D36BC"/>
    <w:rsid w:val="006F4D80"/>
    <w:rsid w:val="00701ECA"/>
    <w:rsid w:val="00720962"/>
    <w:rsid w:val="0072245D"/>
    <w:rsid w:val="00737595"/>
    <w:rsid w:val="0074490C"/>
    <w:rsid w:val="00746068"/>
    <w:rsid w:val="00782169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63C4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338B1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5F51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E6A8E"/>
    <w:rsid w:val="00BF2997"/>
    <w:rsid w:val="00BF7C45"/>
    <w:rsid w:val="00C118DE"/>
    <w:rsid w:val="00C25F66"/>
    <w:rsid w:val="00C37011"/>
    <w:rsid w:val="00C44051"/>
    <w:rsid w:val="00C525FC"/>
    <w:rsid w:val="00C56C03"/>
    <w:rsid w:val="00C57A8A"/>
    <w:rsid w:val="00C57FE8"/>
    <w:rsid w:val="00C6549A"/>
    <w:rsid w:val="00C8483C"/>
    <w:rsid w:val="00C915BF"/>
    <w:rsid w:val="00CA32D0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601E6"/>
    <w:rsid w:val="00F712CE"/>
    <w:rsid w:val="00F80742"/>
    <w:rsid w:val="00F955DA"/>
    <w:rsid w:val="00FA41A2"/>
    <w:rsid w:val="00FC245F"/>
    <w:rsid w:val="00FC5F5D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9943A-B03A-457F-ADE0-FDD4A061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5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17</cp:revision>
  <dcterms:created xsi:type="dcterms:W3CDTF">2017-10-20T05:51:00Z</dcterms:created>
  <dcterms:modified xsi:type="dcterms:W3CDTF">2021-02-03T12:28:00Z</dcterms:modified>
</cp:coreProperties>
</file>